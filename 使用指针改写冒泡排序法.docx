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使用指针改写冒泡排序法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sort(int*a,int 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 i&lt;n;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j=i+1;j&lt;n;j++)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if(*(a+i)&gt;*(a+j))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t=*(a+i);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*(a+i)=*(a+j);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*(a+i)=t;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output(int*a,int 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for(int 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printf("%d",*(a+i));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printf("\n");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a[10]={10,8,9,5,6,2,4,3,16,12};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sort(a,10);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output(a,10);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5D476C"/>
    <w:rsid w:val="585D476C"/>
    <w:rsid w:val="5C223F5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TDNAH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2018-10-10T10:35:00Z</dcterms:created>
  <dc:creator>声声慢</dc:creator>
  <cp:lastModifiedBy>声声慢</cp:lastModifiedBy>
  <dcterms:modified xsi:type="dcterms:W3CDTF">2018-10-10T10:37:25Z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