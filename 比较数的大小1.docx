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              Sum2</w:t>
      </w:r>
      <w:bookmarkStart w:id="0" w:name="_GoBack"/>
      <w:bookmarkEnd w:id="0"/>
      <w:r>
        <w:rPr>
          <w:rFonts w:hint="eastAsia" w:ascii="宋体" w:hAnsi="宋体"/>
          <w:sz w:val="22"/>
          <w:lang w:val="en-US" w:eastAsia="zh-CN"/>
        </w:rPr>
        <w:t xml:space="preserve">               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&lt;stdio.h&gt;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&lt;time.h&gt;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&lt;stdlib.h&gt;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srand((unsigned int)time(NULL));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int d1,d2,c1,c2,i,j;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c1 = c2 =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for (j=1;j&lt;=6;j++)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d1=d1+rand()%6+1;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d2=d2+rand()%6+1;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if(d1&gt;d2)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c1++;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else if(d1&lt;d2)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c2++;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if (c1 &gt; c2)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printf("\nThe first win.");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if (c1 &lt; c2)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printf("\nThe second win.");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else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printf("\nThe tie.");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BF28D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2018-10-17T13:46:00Z</dcterms:created>
  <dc:creator>声声慢</dc:creator>
  <cp:lastModifiedBy>声声慢</cp:lastModifiedBy>
  <dcterms:modified xsi:type="dcterms:W3CDTF">2018-10-17T13:51:38Z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