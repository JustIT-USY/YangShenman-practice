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                 Sum3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&lt;stdio.h&gt;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#include &lt;stdlib.h&gt;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int RSA(int baseNum,int key ,int msg)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int RSAmsg = 1;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key = key =1;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while (key!=1)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RSAmsg=RSAmsg*msg;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RSAmsg=RSAmsg%baseNum;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key--;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return RSAmsg;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int main()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int p,q,baseNum,Euler,r;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int keyE,keyD,m_mag,c_msg;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printf("请输入p,q:");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scanf("%d%d",&amp;p,&amp;q);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baseNum = p*q;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Euler = (p-1)*(q-1);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printf("请输入公钥(与%d互质）：",Euler);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scanf("%d",&amp;keyE);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while(keyE&lt;1 || keyE&gt;keyE);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printf("输入错误!\n请重新输入：");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ccanf("%d",&amp;keyE);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keyD = 1;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while(((keyE*keyD) % Euler) != 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keyD++;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printf("私密：%d\n",keyD);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printf("1.加密\n");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printf("2.解密\n");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printf("3.退出\n");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while(1)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printf("请选择要执行的操作:");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scanf("%d",&amp;r);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switch(r)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{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case 1: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printf("请输入要加密的数据:");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scanf ("%d",&amp;m_msg);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c_msg = RSA (baseNum,keyE,m_msg);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printf("加密后的数据为:%d\n",c_msg);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case 2: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printf("请输入要解密的数据:");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scanf("%d",&amp;m_msg);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c_msg = RSA(baseNum,keyD,c_msg);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printf("解密后的数据为:%d\n",m_msg);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break;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case3: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exit(0);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break;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default: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printf("选择有误\n");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     break;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   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 xml:space="preserve">    return 0;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  <w:r>
        <w:rPr>
          <w:rFonts w:hint="eastAsia" w:ascii="宋体" w:hAnsi="宋体"/>
          <w:sz w:val="22"/>
        </w:rPr>
        <w:t>}</w:t>
      </w:r>
    </w:p>
    <w:p>
      <w:pPr>
        <w:spacing w:beforeLines="0" w:afterLines="0"/>
        <w:jc w:val="left"/>
        <w:rPr>
          <w:rFonts w:hint="eastAsia" w:ascii="宋体" w:hAnsi="宋体"/>
          <w:sz w:val="22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AC96D2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2018-10-17T13:47:00Z</dcterms:created>
  <dc:creator>声声慢</dc:creator>
  <cp:lastModifiedBy>声声慢</cp:lastModifiedBy>
  <dcterms:modified xsi:type="dcterms:W3CDTF">2018-10-17T13:52:01Z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