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                     Sum4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&lt;stdio.h&gt;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&lt;stdlib.h&gt;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int cock,her,chichen;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for(cock = 0 ;cock &lt;= 20; cock++)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for(hen = 0 ;hen &lt;= 33; hen++)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chichen = 100 - cock - hen;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if(5*cock+3*hen+chichen/3.0 == 100)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printf("cock=%2d,hen=%2d,chichen=%2d\n"cock,hen,chichen);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return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0B6EE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2018-10-17T13:47:00Z</dcterms:created>
  <dc:creator>声声慢</dc:creator>
  <cp:lastModifiedBy>声声慢</cp:lastModifiedBy>
  <dcterms:modified xsi:type="dcterms:W3CDTF">2018-10-17T13:52:16Z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